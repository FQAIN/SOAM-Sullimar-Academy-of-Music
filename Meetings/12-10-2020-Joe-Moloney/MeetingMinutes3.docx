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CE03B" w14:textId="1DE98F2A" w:rsidR="00EF36A5" w:rsidRPr="00AB4981" w:rsidRDefault="00783476" w:rsidP="00AB4981">
      <w:pPr>
        <w:pStyle w:val="Title"/>
      </w:pPr>
      <w:r>
        <w:t>SOAM MEeting 3</w:t>
      </w:r>
    </w:p>
    <w:p w14:paraId="1D631A0B" w14:textId="77777777" w:rsidR="00EF36A5" w:rsidRPr="00303AE1" w:rsidRDefault="00EF36A5" w:rsidP="00AB4981">
      <w:pPr>
        <w:pStyle w:val="Title"/>
        <w:rPr>
          <w:b w:val="0"/>
        </w:rPr>
      </w:pPr>
      <w:r w:rsidRPr="00303AE1">
        <w:rPr>
          <w:b w:val="0"/>
        </w:rPr>
        <w:t>Minutes</w:t>
      </w:r>
    </w:p>
    <w:p w14:paraId="7DEACCF8" w14:textId="3125CDC3" w:rsidR="00EF36A5" w:rsidRPr="00AB4981" w:rsidRDefault="00EF36A5" w:rsidP="00AB4981">
      <w:pPr>
        <w:pStyle w:val="Details"/>
      </w:pPr>
      <w:r w:rsidRPr="00AB4981">
        <w:rPr>
          <w:b/>
        </w:rPr>
        <w:t>Date</w:t>
      </w:r>
      <w:r w:rsidRPr="00AB4981">
        <w:t xml:space="preserve">: </w:t>
      </w:r>
      <w:r w:rsidR="00783476">
        <w:t>12/10/2020</w:t>
      </w:r>
    </w:p>
    <w:p w14:paraId="33C6300B" w14:textId="12873E56" w:rsidR="00EF36A5" w:rsidRPr="00AB4981" w:rsidRDefault="00EF36A5" w:rsidP="00AB4981">
      <w:pPr>
        <w:pStyle w:val="Details"/>
      </w:pPr>
      <w:r w:rsidRPr="00AB4981">
        <w:rPr>
          <w:b/>
        </w:rPr>
        <w:t>Time</w:t>
      </w:r>
      <w:r w:rsidRPr="00AB4981">
        <w:t xml:space="preserve">: </w:t>
      </w:r>
      <w:r w:rsidR="00783476">
        <w:t>10:50</w:t>
      </w:r>
    </w:p>
    <w:p w14:paraId="552DE9D7" w14:textId="48960020" w:rsidR="00EF36A5" w:rsidRPr="00AB4981" w:rsidRDefault="00EF36A5" w:rsidP="00AB4981">
      <w:pPr>
        <w:pStyle w:val="Details"/>
      </w:pPr>
      <w:r w:rsidRPr="00AB4981">
        <w:rPr>
          <w:b/>
        </w:rPr>
        <w:t>Facilitator</w:t>
      </w:r>
      <w:r w:rsidRPr="00AB4981">
        <w:t xml:space="preserve">: </w:t>
      </w:r>
      <w:r w:rsidR="00F25580">
        <w:t>Mary Ryan</w:t>
      </w:r>
    </w:p>
    <w:p w14:paraId="4ACF8904" w14:textId="080ACC43" w:rsidR="00F25580" w:rsidRDefault="00F25580" w:rsidP="00F25580">
      <w:pPr>
        <w:pStyle w:val="Details"/>
      </w:pPr>
      <w:r>
        <w:rPr>
          <w:b/>
        </w:rPr>
        <w:t>Meeting Location</w:t>
      </w:r>
      <w:r w:rsidRPr="00AB4981">
        <w:t xml:space="preserve">: </w:t>
      </w:r>
      <w:r>
        <w:t>Microsoft Teams Online</w:t>
      </w:r>
    </w:p>
    <w:p w14:paraId="1D21FDA1" w14:textId="3D8F95A8" w:rsidR="00F25580" w:rsidRDefault="00F25580" w:rsidP="00F25580">
      <w:pPr>
        <w:pStyle w:val="Details"/>
      </w:pPr>
      <w:r>
        <w:rPr>
          <w:b/>
        </w:rPr>
        <w:t>Purpose</w:t>
      </w:r>
      <w:r w:rsidRPr="00AB4981">
        <w:t xml:space="preserve">: </w:t>
      </w:r>
      <w:r>
        <w:t>To discuss about the functions required about the SOAM</w:t>
      </w:r>
    </w:p>
    <w:p w14:paraId="6D1478CE" w14:textId="2469472A" w:rsidR="00F25580" w:rsidRPr="00AB4981" w:rsidRDefault="00F25580" w:rsidP="00F25580">
      <w:pPr>
        <w:pStyle w:val="Details"/>
      </w:pPr>
      <w:r>
        <w:rPr>
          <w:b/>
          <w:bCs/>
        </w:rPr>
        <w:t>Minutes Issued By</w:t>
      </w:r>
      <w:r w:rsidRPr="00AB4981">
        <w:t xml:space="preserve">: </w:t>
      </w:r>
      <w:r>
        <w:t>Joe Moloney</w:t>
      </w:r>
    </w:p>
    <w:p w14:paraId="5D70C0C2" w14:textId="4873644F" w:rsidR="00CA6B4F" w:rsidRPr="00CA6B4F" w:rsidRDefault="0063632C" w:rsidP="00AB4981">
      <w:pPr>
        <w:pStyle w:val="Heading1"/>
      </w:pPr>
      <w:sdt>
        <w:sdtPr>
          <w:alias w:val="In attendance:"/>
          <w:tag w:val="In attendance:"/>
          <w:id w:val="-34966697"/>
          <w:placeholder>
            <w:docPart w:val="7F0A626F8A434FA8A844CAEF1B0D553D"/>
          </w:placeholder>
          <w:temporary/>
          <w:showingPlcHdr/>
          <w15:appearance w15:val="hidden"/>
        </w:sdtPr>
        <w:sdtEndPr/>
        <w:sdtContent>
          <w:r w:rsidR="00CA6B4F" w:rsidRPr="00AB4981">
            <w:t>In Attendance</w:t>
          </w:r>
        </w:sdtContent>
      </w:sdt>
    </w:p>
    <w:p w14:paraId="499FC2A5" w14:textId="19CE0545" w:rsidR="00CA6B4F" w:rsidRDefault="00783476" w:rsidP="00CA6B4F">
      <w:pPr>
        <w:rPr>
          <w:color w:val="000000" w:themeColor="text1"/>
        </w:rPr>
      </w:pPr>
      <w:r>
        <w:rPr>
          <w:color w:val="000000" w:themeColor="text1"/>
        </w:rPr>
        <w:t>Fyaz Ikram</w:t>
      </w:r>
    </w:p>
    <w:p w14:paraId="0FACF578" w14:textId="24B52D88" w:rsidR="00783476" w:rsidRDefault="00783476" w:rsidP="00CA6B4F">
      <w:pPr>
        <w:rPr>
          <w:color w:val="000000" w:themeColor="text1"/>
        </w:rPr>
      </w:pPr>
      <w:r>
        <w:rPr>
          <w:color w:val="000000" w:themeColor="text1"/>
        </w:rPr>
        <w:t>Joe Moloney</w:t>
      </w:r>
    </w:p>
    <w:p w14:paraId="55A07779" w14:textId="22E103A1" w:rsidR="00783476" w:rsidRDefault="00783476" w:rsidP="00CA6B4F">
      <w:pPr>
        <w:rPr>
          <w:color w:val="000000" w:themeColor="text1"/>
        </w:rPr>
      </w:pPr>
      <w:r>
        <w:rPr>
          <w:color w:val="000000" w:themeColor="text1"/>
        </w:rPr>
        <w:t>Dylan Parr</w:t>
      </w:r>
    </w:p>
    <w:p w14:paraId="2D54EBDD" w14:textId="47A5A00F" w:rsidR="00783476" w:rsidRPr="00CA6B4F" w:rsidRDefault="00783476" w:rsidP="00CA6B4F">
      <w:pPr>
        <w:rPr>
          <w:color w:val="000000" w:themeColor="text1"/>
        </w:rPr>
      </w:pPr>
      <w:r>
        <w:rPr>
          <w:color w:val="000000" w:themeColor="text1"/>
        </w:rPr>
        <w:t>Pierce Griffin</w:t>
      </w:r>
    </w:p>
    <w:sdt>
      <w:sdtPr>
        <w:alias w:val="Approval of minutes:"/>
        <w:tag w:val="Approval of minutes:"/>
        <w:id w:val="96078072"/>
        <w:placeholder>
          <w:docPart w:val="E69AD59365E6462B8EBAF23B8E3D88F9"/>
        </w:placeholder>
        <w:temporary/>
        <w:showingPlcHdr/>
        <w15:appearance w15:val="hidden"/>
      </w:sdtPr>
      <w:sdtEndPr/>
      <w:sdtContent>
        <w:p w14:paraId="10FB0A90" w14:textId="77777777" w:rsidR="00CA6B4F" w:rsidRPr="00CA6B4F" w:rsidRDefault="00CA6B4F" w:rsidP="00AB4981">
          <w:pPr>
            <w:pStyle w:val="Heading1"/>
          </w:pPr>
          <w:r w:rsidRPr="00CA6B4F">
            <w:t>Approval of Minutes</w:t>
          </w:r>
        </w:p>
      </w:sdtContent>
    </w:sdt>
    <w:p w14:paraId="09D0E8E5" w14:textId="77777777" w:rsidR="00CA6B4F" w:rsidRPr="00CA6B4F" w:rsidRDefault="0063632C" w:rsidP="00CA6B4F">
      <w:pPr>
        <w:rPr>
          <w:color w:val="000000" w:themeColor="text1"/>
        </w:rPr>
      </w:pPr>
      <w:sdt>
        <w:sdtPr>
          <w:rPr>
            <w:color w:val="000000" w:themeColor="text1"/>
          </w:rPr>
          <w:alias w:val="Enter paragraph text:"/>
          <w:tag w:val="Enter paragraph text:"/>
          <w:id w:val="1484117050"/>
          <w:placeholder>
            <w:docPart w:val="DF2CEEDAC46F4A8799CE3FCC597492AE"/>
          </w:placeholder>
          <w:temporary/>
          <w:showingPlcHdr/>
          <w15:appearance w15:val="hidden"/>
        </w:sdtPr>
        <w:sdtEndPr/>
        <w:sdtContent>
          <w:r w:rsidR="00CA6B4F" w:rsidRPr="00CA6B4F">
            <w:rPr>
              <w:color w:val="000000" w:themeColor="text1"/>
            </w:rPr>
            <w:t>The minutes were read from the August meeting and approved.</w:t>
          </w:r>
        </w:sdtContent>
      </w:sdt>
    </w:p>
    <w:p w14:paraId="2E833D9C" w14:textId="22DC81D5" w:rsidR="00CA6B4F" w:rsidRPr="00CA6B4F" w:rsidRDefault="00C83956" w:rsidP="00AB4981">
      <w:pPr>
        <w:pStyle w:val="Heading1"/>
      </w:pPr>
      <w:r>
        <w:t>Objective</w:t>
      </w:r>
    </w:p>
    <w:p w14:paraId="71FBE066" w14:textId="77777777" w:rsidR="00C83956" w:rsidRDefault="00C83956" w:rsidP="00C83956">
      <w:r>
        <w:t>The overall objective of the computer project is to investigate the current system, identify all the problems and requirements, and design a computer-based system to resolve the problems so that Sullimar Academy of Music can continue to operate and be successful in a changing and challenging environment.</w:t>
      </w:r>
    </w:p>
    <w:p w14:paraId="3FD1DA1D" w14:textId="7D4638CD" w:rsidR="00CA6B4F" w:rsidRPr="00CA6B4F" w:rsidRDefault="00471390" w:rsidP="00AB4981">
      <w:pPr>
        <w:pStyle w:val="Heading1"/>
      </w:pPr>
      <w:r>
        <w:t xml:space="preserve">Agenda </w:t>
      </w:r>
    </w:p>
    <w:p w14:paraId="7B56B17C" w14:textId="5768C16C" w:rsidR="00C83956" w:rsidRDefault="00C83956" w:rsidP="00AB4981">
      <w:r w:rsidRPr="00C83956">
        <w:rPr>
          <w:b/>
          <w:bCs/>
        </w:rPr>
        <w:t>Before the meeting:</w:t>
      </w:r>
      <w:r>
        <w:t xml:space="preserve"> All participants are expected the review last week’s meeting minutes</w:t>
      </w:r>
    </w:p>
    <w:p w14:paraId="70A95A2E" w14:textId="36CD6CA1" w:rsidR="00CA6B4F" w:rsidRDefault="00C83956" w:rsidP="00C83956">
      <w:pPr>
        <w:pStyle w:val="ListParagraph"/>
        <w:numPr>
          <w:ilvl w:val="0"/>
          <w:numId w:val="4"/>
        </w:numPr>
      </w:pPr>
      <w:r>
        <w:t>Review topics on the differences between the teachers within the SOAM and outside teachers</w:t>
      </w:r>
    </w:p>
    <w:p w14:paraId="01CD21BA" w14:textId="65DB6D77" w:rsidR="00C83956" w:rsidRDefault="00C83956" w:rsidP="00C83956">
      <w:pPr>
        <w:pStyle w:val="ListParagraph"/>
        <w:numPr>
          <w:ilvl w:val="0"/>
          <w:numId w:val="4"/>
        </w:numPr>
      </w:pPr>
      <w:r>
        <w:t>Discuss more functions of the website</w:t>
      </w:r>
    </w:p>
    <w:p w14:paraId="2E0368F7" w14:textId="78ECE741" w:rsidR="00C83956" w:rsidRDefault="00C83956" w:rsidP="00C83956">
      <w:pPr>
        <w:pStyle w:val="ListParagraph"/>
        <w:numPr>
          <w:ilvl w:val="0"/>
          <w:numId w:val="4"/>
        </w:numPr>
      </w:pPr>
      <w:r>
        <w:t>Recap of discussions and next steps</w:t>
      </w:r>
    </w:p>
    <w:p w14:paraId="33709F13" w14:textId="4B7C21D3" w:rsidR="00C83956" w:rsidRDefault="00C83956" w:rsidP="00C83956">
      <w:pPr>
        <w:pStyle w:val="ListParagraph"/>
        <w:numPr>
          <w:ilvl w:val="0"/>
          <w:numId w:val="4"/>
        </w:numPr>
      </w:pPr>
      <w:r>
        <w:t>Ask about the RAD Document in aspect to the Entity List and the List of Documents and Requirements</w:t>
      </w:r>
    </w:p>
    <w:p w14:paraId="79702274" w14:textId="0BBB557F" w:rsidR="00C83956" w:rsidRDefault="00C83956" w:rsidP="00AB4981"/>
    <w:p w14:paraId="1E076F5B" w14:textId="69861D1D" w:rsidR="00CA6B4F" w:rsidRPr="00CA6B4F" w:rsidRDefault="00F25580" w:rsidP="00783476">
      <w:pPr>
        <w:pStyle w:val="Heading1"/>
        <w:tabs>
          <w:tab w:val="right" w:pos="9360"/>
        </w:tabs>
      </w:pPr>
      <w:r>
        <w:lastRenderedPageBreak/>
        <w:t>Discussion</w:t>
      </w:r>
      <w:r w:rsidR="00783476">
        <w:tab/>
      </w:r>
    </w:p>
    <w:p w14:paraId="45E810BE" w14:textId="3B53C42B" w:rsidR="00CA6B4F" w:rsidRPr="00AB4981" w:rsidRDefault="00CA6B4F" w:rsidP="00471390">
      <w:pPr>
        <w:pStyle w:val="ListBullet"/>
      </w:pPr>
    </w:p>
    <w:p w14:paraId="72D718F8" w14:textId="72857B17" w:rsidR="00CA6B4F" w:rsidRPr="00AB4981" w:rsidRDefault="00F25580" w:rsidP="00AB4981">
      <w:pPr>
        <w:pStyle w:val="Heading1"/>
      </w:pPr>
      <w:r>
        <w:t>Actions</w:t>
      </w:r>
    </w:p>
    <w:p w14:paraId="64BC7732" w14:textId="758AC0EE" w:rsidR="00CA6B4F" w:rsidRPr="00CA6B4F" w:rsidRDefault="00CA6B4F" w:rsidP="00471390">
      <w:pPr>
        <w:pStyle w:val="ListBullet"/>
      </w:pPr>
    </w:p>
    <w:p w14:paraId="2D35A85C" w14:textId="77777777" w:rsidR="00CA6B4F" w:rsidRPr="00CA6B4F" w:rsidRDefault="0063632C" w:rsidP="00AB4981">
      <w:pPr>
        <w:pStyle w:val="Heading1"/>
      </w:pPr>
      <w:sdt>
        <w:sdtPr>
          <w:alias w:val="Announcements:"/>
          <w:tag w:val="Announcements:"/>
          <w:id w:val="-2057226293"/>
          <w:placeholder>
            <w:docPart w:val="C6931646C71C4733A084BEB98BB253F2"/>
          </w:placeholder>
          <w:temporary/>
          <w:showingPlcHdr/>
          <w15:appearance w15:val="hidden"/>
        </w:sdtPr>
        <w:sdtEndPr/>
        <w:sdtContent>
          <w:r w:rsidR="00CA6B4F" w:rsidRPr="00AB4981">
            <w:t>Announcements</w:t>
          </w:r>
        </w:sdtContent>
      </w:sdt>
    </w:p>
    <w:p w14:paraId="7E889A2C" w14:textId="6D2A37CF" w:rsidR="00CA6B4F" w:rsidRPr="00CA6B4F" w:rsidRDefault="00471390" w:rsidP="00CA6B4F">
      <w:pPr>
        <w:rPr>
          <w:color w:val="000000" w:themeColor="text1"/>
        </w:rPr>
      </w:pPr>
      <w:r>
        <w:rPr>
          <w:color w:val="000000" w:themeColor="text1"/>
        </w:rPr>
        <w:t>Please make sure that all attendees may take note of any questions to ask for this meeting or to collate and collect as a group to discuss them next week.</w:t>
      </w:r>
    </w:p>
    <w:p w14:paraId="598F987F" w14:textId="77777777" w:rsidR="00CA6B4F" w:rsidRPr="00CA6B4F" w:rsidRDefault="0063632C" w:rsidP="00AB4981">
      <w:pPr>
        <w:pStyle w:val="Heading1"/>
      </w:pPr>
      <w:sdt>
        <w:sdtPr>
          <w:alias w:val="Next meeting:"/>
          <w:tag w:val="Next meeting:"/>
          <w:id w:val="-1524860034"/>
          <w:placeholder>
            <w:docPart w:val="D8BCC3A65CE64640ACBA37214D0EA84F"/>
          </w:placeholder>
          <w:temporary/>
          <w:showingPlcHdr/>
          <w15:appearance w15:val="hidden"/>
        </w:sdtPr>
        <w:sdtEndPr/>
        <w:sdtContent>
          <w:r w:rsidR="00CA6B4F" w:rsidRPr="00AB4981">
            <w:t>Next Meeting</w:t>
          </w:r>
        </w:sdtContent>
      </w:sdt>
    </w:p>
    <w:p w14:paraId="74DA2C8E" w14:textId="751FC0B7" w:rsidR="00CA6B4F" w:rsidRDefault="00F25580" w:rsidP="00CA6B4F">
      <w:pPr>
        <w:rPr>
          <w:color w:val="000000" w:themeColor="text1"/>
        </w:rPr>
      </w:pPr>
      <w:r>
        <w:rPr>
          <w:color w:val="000000" w:themeColor="text1"/>
        </w:rPr>
        <w:t>19/10/2020</w:t>
      </w:r>
      <w:r w:rsidR="006F16F0">
        <w:rPr>
          <w:color w:val="000000" w:themeColor="text1"/>
        </w:rPr>
        <w:t xml:space="preserve"> | </w:t>
      </w:r>
      <w:r>
        <w:rPr>
          <w:color w:val="000000" w:themeColor="text1"/>
        </w:rPr>
        <w:t>10:50</w:t>
      </w:r>
      <w:r w:rsidR="00CA6B4F" w:rsidRPr="00CA6B4F">
        <w:rPr>
          <w:color w:val="000000" w:themeColor="text1"/>
        </w:rPr>
        <w:t>,</w:t>
      </w:r>
      <w:r>
        <w:rPr>
          <w:color w:val="000000" w:themeColor="text1"/>
        </w:rPr>
        <w:t xml:space="preserve"> Microsoft Teams Online</w:t>
      </w:r>
    </w:p>
    <w:p w14:paraId="2AB7D21F" w14:textId="59BAF2DD" w:rsidR="00F25580" w:rsidRDefault="00F25580" w:rsidP="00CA6B4F">
      <w:pPr>
        <w:rPr>
          <w:color w:val="000000" w:themeColor="text1"/>
        </w:rPr>
      </w:pPr>
      <w:r>
        <w:rPr>
          <w:color w:val="000000" w:themeColor="text1"/>
        </w:rPr>
        <w:t>Motion to adjourn was made at 10:50 a.m. till 11:30.</w:t>
      </w:r>
    </w:p>
    <w:p w14:paraId="79655C2F" w14:textId="77777777" w:rsidR="00F25580" w:rsidRPr="00CA6B4F" w:rsidRDefault="00F25580" w:rsidP="00F25580">
      <w:pPr>
        <w:pStyle w:val="Heading1"/>
      </w:pPr>
      <w:r>
        <w:t>Signatures</w:t>
      </w:r>
    </w:p>
    <w:p w14:paraId="408E7448" w14:textId="77777777" w:rsidR="00F25580" w:rsidRDefault="00F25580" w:rsidP="00F25580">
      <w:pPr>
        <w:rPr>
          <w:rFonts w:asciiTheme="majorHAnsi" w:eastAsiaTheme="majorEastAsia" w:hAnsiTheme="majorHAnsi" w:cstheme="majorBidi"/>
          <w:color w:val="000000" w:themeColor="text1"/>
        </w:rPr>
      </w:pPr>
      <w:r>
        <w:rPr>
          <w:color w:val="000000" w:themeColor="text1"/>
        </w:rPr>
        <w:t xml:space="preserve">Fyaz Ikram Joe Moloney Dylan Parr Pierce Griffin </w:t>
      </w:r>
    </w:p>
    <w:p w14:paraId="759893A7" w14:textId="77777777" w:rsidR="00F25580" w:rsidRPr="00CA6B4F" w:rsidRDefault="00F25580" w:rsidP="00CA6B4F">
      <w:pPr>
        <w:rPr>
          <w:color w:val="000000" w:themeColor="text1"/>
        </w:rPr>
      </w:pPr>
    </w:p>
    <w:sectPr w:rsidR="00F25580" w:rsidRPr="00CA6B4F" w:rsidSect="00AB4981">
      <w:headerReference w:type="default" r:id="rId11"/>
      <w:footerReference w:type="default" r:id="rId12"/>
      <w:pgSz w:w="12240" w:h="15840" w:code="1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4D6E8" w14:textId="77777777" w:rsidR="00783476" w:rsidRDefault="00783476">
      <w:pPr>
        <w:spacing w:after="0" w:line="240" w:lineRule="auto"/>
      </w:pPr>
      <w:r>
        <w:separator/>
      </w:r>
    </w:p>
  </w:endnote>
  <w:endnote w:type="continuationSeparator" w:id="0">
    <w:p w14:paraId="17986BBB" w14:textId="77777777" w:rsidR="00783476" w:rsidRDefault="00783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GothicE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13C11" w14:textId="77777777" w:rsidR="0001626D" w:rsidRPr="00783476" w:rsidRDefault="00DA4A43">
    <w:pPr>
      <w:pStyle w:val="Footer"/>
      <w:rPr>
        <w:color w:val="FFFFFF" w:themeColor="background1"/>
      </w:rPr>
    </w:pPr>
    <w:r w:rsidRPr="00783476">
      <w:rPr>
        <w:color w:val="FFFFFF" w:themeColor="background1"/>
      </w:rPr>
      <w:fldChar w:fldCharType="begin"/>
    </w:r>
    <w:r w:rsidRPr="00783476">
      <w:rPr>
        <w:color w:val="FFFFFF" w:themeColor="background1"/>
      </w:rPr>
      <w:instrText xml:space="preserve"> PAGE   \* MERGEFORMAT </w:instrText>
    </w:r>
    <w:r w:rsidRPr="00783476">
      <w:rPr>
        <w:color w:val="FFFFFF" w:themeColor="background1"/>
      </w:rPr>
      <w:fldChar w:fldCharType="separate"/>
    </w:r>
    <w:r w:rsidR="00AD20E5" w:rsidRPr="00783476">
      <w:rPr>
        <w:noProof/>
        <w:color w:val="FFFFFF" w:themeColor="background1"/>
      </w:rPr>
      <w:t>1</w:t>
    </w:r>
    <w:r w:rsidRPr="00783476">
      <w:rPr>
        <w:noProof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D1933" w14:textId="77777777" w:rsidR="00783476" w:rsidRDefault="00783476">
      <w:pPr>
        <w:spacing w:after="0" w:line="240" w:lineRule="auto"/>
      </w:pPr>
      <w:r>
        <w:separator/>
      </w:r>
    </w:p>
  </w:footnote>
  <w:footnote w:type="continuationSeparator" w:id="0">
    <w:p w14:paraId="3B7770F7" w14:textId="77777777" w:rsidR="00783476" w:rsidRDefault="00783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7F26A" w14:textId="6ED1709A" w:rsidR="00EF36A5" w:rsidRDefault="00EF36A5" w:rsidP="00783476">
    <w:pPr>
      <w:pStyle w:val="Header"/>
      <w:tabs>
        <w:tab w:val="clear" w:pos="4680"/>
        <w:tab w:val="clear" w:pos="9360"/>
        <w:tab w:val="left" w:pos="7300"/>
      </w:tabs>
    </w:pPr>
    <w:r>
      <w:rPr>
        <w:noProof/>
        <w:color w:val="auto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C3AA573" wp14:editId="2A4647A5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-295275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-120650</wp:posOffset>
                  </wp:positionV>
                </mc:Fallback>
              </mc:AlternateContent>
              <wp:extent cx="9719945" cy="10297795"/>
              <wp:effectExtent l="19050" t="0" r="90805" b="6350"/>
              <wp:wrapNone/>
              <wp:docPr id="6" name="Group 6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44784B14" id="Group 6" o:spid="_x0000_s1026" alt="decorative element" style="position:absolute;margin-left:0;margin-top:0;width:765.35pt;height:810.85pt;z-index:-251655168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" path="m5640,5640r5339927,l5345567,1384014r-5339927,l5640,5640xe" fillcolor="black [3213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" path="m5339927,915247r-1551940,c3787987,915247,3374067,956949,3327400,435187r,41702c3327400,236435,3132667,,2892213,l238760,c150707,,68580,26247,,71120l,6018954r5339927,l5339927,915247xe" fillcolor="gray [1629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" path="m5339927,915247r-1551940,c3787987,915247,3374067,956949,3327400,435187r,41702c3327400,236435,3132667,,2892213,l238760,c150707,,68580,26247,,71120l,6018954r5339927,l5339927,915247xe" fillcolor="#404040 [2429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" path="m5640,5640r5334000,l5339640,1036880r-5334000,l5640,5640xe" fillcolor="black [3213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" strokecolor="#5a5a5a [2109]" strokeweight="3pt">
                <v:stroke joinstyle="miter"/>
              </v:line>
              <w10:wrap anchorx="page" anchory="page"/>
            </v:group>
          </w:pict>
        </mc:Fallback>
      </mc:AlternateContent>
    </w:r>
    <w:r w:rsidR="0078347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1275D56"/>
    <w:multiLevelType w:val="hybridMultilevel"/>
    <w:tmpl w:val="10780B0E"/>
    <w:lvl w:ilvl="0" w:tplc="1809000B">
      <w:start w:val="1"/>
      <w:numFmt w:val="bullet"/>
      <w:lvlText w:val=""/>
      <w:lvlJc w:val="left"/>
      <w:pPr>
        <w:ind w:left="775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76"/>
    <w:rsid w:val="0001495E"/>
    <w:rsid w:val="0001626D"/>
    <w:rsid w:val="00035454"/>
    <w:rsid w:val="002E0B9C"/>
    <w:rsid w:val="002E6287"/>
    <w:rsid w:val="00303AE1"/>
    <w:rsid w:val="003949BD"/>
    <w:rsid w:val="00471390"/>
    <w:rsid w:val="004D61A7"/>
    <w:rsid w:val="00524B92"/>
    <w:rsid w:val="00560F76"/>
    <w:rsid w:val="00591FFE"/>
    <w:rsid w:val="0063632C"/>
    <w:rsid w:val="006B7784"/>
    <w:rsid w:val="006F16F0"/>
    <w:rsid w:val="007520BE"/>
    <w:rsid w:val="00761CCB"/>
    <w:rsid w:val="00783476"/>
    <w:rsid w:val="00A448C1"/>
    <w:rsid w:val="00AA7AA0"/>
    <w:rsid w:val="00AB4981"/>
    <w:rsid w:val="00AD20E5"/>
    <w:rsid w:val="00B43495"/>
    <w:rsid w:val="00B70211"/>
    <w:rsid w:val="00C83956"/>
    <w:rsid w:val="00CA6B4F"/>
    <w:rsid w:val="00DA4A43"/>
    <w:rsid w:val="00DA5BEB"/>
    <w:rsid w:val="00DE395C"/>
    <w:rsid w:val="00E2411A"/>
    <w:rsid w:val="00E2693F"/>
    <w:rsid w:val="00E37225"/>
    <w:rsid w:val="00E51439"/>
    <w:rsid w:val="00EF36A5"/>
    <w:rsid w:val="00F2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56D1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C83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azi\AppData\Roaming\Microsoft\Templates\Education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F0A626F8A434FA8A844CAEF1B0D5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A7579-B082-4764-86D2-2ADDDD8A4D31}"/>
      </w:docPartPr>
      <w:docPartBody>
        <w:p w:rsidR="00000000" w:rsidRDefault="00C150FE">
          <w:pPr>
            <w:pStyle w:val="7F0A626F8A434FA8A844CAEF1B0D553D"/>
          </w:pPr>
          <w:r w:rsidRPr="00AB4981">
            <w:t>In Attendance</w:t>
          </w:r>
        </w:p>
      </w:docPartBody>
    </w:docPart>
    <w:docPart>
      <w:docPartPr>
        <w:name w:val="E69AD59365E6462B8EBAF23B8E3D8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5487B-A4A7-418C-9B99-48D104C1A00D}"/>
      </w:docPartPr>
      <w:docPartBody>
        <w:p w:rsidR="00000000" w:rsidRDefault="00C150FE">
          <w:pPr>
            <w:pStyle w:val="E69AD59365E6462B8EBAF23B8E3D88F9"/>
          </w:pPr>
          <w:r w:rsidRPr="00CA6B4F">
            <w:t>Approval of Minutes</w:t>
          </w:r>
        </w:p>
      </w:docPartBody>
    </w:docPart>
    <w:docPart>
      <w:docPartPr>
        <w:name w:val="DF2CEEDAC46F4A8799CE3FCC59749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5C254-89FF-4AEB-9B02-498AC84C69C9}"/>
      </w:docPartPr>
      <w:docPartBody>
        <w:p w:rsidR="00000000" w:rsidRDefault="00C150FE">
          <w:pPr>
            <w:pStyle w:val="DF2CEEDAC46F4A8799CE3FCC597492AE"/>
          </w:pPr>
          <w:r w:rsidRPr="00CA6B4F">
            <w:rPr>
              <w:color w:val="000000" w:themeColor="text1"/>
            </w:rPr>
            <w:t>The minutes were read from the August meeting and approved.</w:t>
          </w:r>
        </w:p>
      </w:docPartBody>
    </w:docPart>
    <w:docPart>
      <w:docPartPr>
        <w:name w:val="C6931646C71C4733A084BEB98BB25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7138B-ECCC-44A7-85D6-D5A3B66DD82E}"/>
      </w:docPartPr>
      <w:docPartBody>
        <w:p w:rsidR="00000000" w:rsidRDefault="00C150FE">
          <w:pPr>
            <w:pStyle w:val="C6931646C71C4733A084BEB98BB253F2"/>
          </w:pPr>
          <w:r w:rsidRPr="00AB4981">
            <w:t>Announcements</w:t>
          </w:r>
        </w:p>
      </w:docPartBody>
    </w:docPart>
    <w:docPart>
      <w:docPartPr>
        <w:name w:val="D8BCC3A65CE64640ACBA37214D0EA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FC726-93DD-4C08-8716-76C7F8E44FEE}"/>
      </w:docPartPr>
      <w:docPartBody>
        <w:p w:rsidR="00000000" w:rsidRDefault="00C150FE">
          <w:pPr>
            <w:pStyle w:val="D8BCC3A65CE64640ACBA37214D0EA84F"/>
          </w:pPr>
          <w:r w:rsidRPr="00AB4981"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GothicE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FE"/>
    <w:rsid w:val="00C1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 w:after="120" w:line="264" w:lineRule="auto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80" w:line="264" w:lineRule="auto"/>
      <w:contextualSpacing/>
    </w:pPr>
    <w:rPr>
      <w:rFonts w:asciiTheme="majorHAnsi" w:hAnsiTheme="majorHAnsi"/>
      <w:b/>
      <w:caps/>
      <w:sz w:val="52"/>
      <w:szCs w:val="20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hAnsiTheme="majorHAnsi"/>
      <w:b/>
      <w:caps/>
      <w:sz w:val="52"/>
      <w:szCs w:val="20"/>
      <w:lang w:val="en-US" w:eastAsia="ja-JP"/>
    </w:rPr>
  </w:style>
  <w:style w:type="paragraph" w:customStyle="1" w:styleId="157A515430854BA48D621C02C5577534">
    <w:name w:val="157A515430854BA48D621C02C5577534"/>
  </w:style>
  <w:style w:type="paragraph" w:customStyle="1" w:styleId="22DB170A60CA4C24A6D0C08C1BEAF029">
    <w:name w:val="22DB170A60CA4C24A6D0C08C1BEAF029"/>
  </w:style>
  <w:style w:type="paragraph" w:customStyle="1" w:styleId="C515F30B8BB94974B3F0F6783D46F567">
    <w:name w:val="C515F30B8BB94974B3F0F6783D46F567"/>
  </w:style>
  <w:style w:type="paragraph" w:customStyle="1" w:styleId="D6442F95FB25443EB99DCE82DB2B151A">
    <w:name w:val="D6442F95FB25443EB99DCE82DB2B151A"/>
  </w:style>
  <w:style w:type="paragraph" w:customStyle="1" w:styleId="7F0A626F8A434FA8A844CAEF1B0D553D">
    <w:name w:val="7F0A626F8A434FA8A844CAEF1B0D553D"/>
  </w:style>
  <w:style w:type="paragraph" w:customStyle="1" w:styleId="2D8EADBAB29F4B2FA7086807F4428FD0">
    <w:name w:val="2D8EADBAB29F4B2FA7086807F4428FD0"/>
  </w:style>
  <w:style w:type="paragraph" w:customStyle="1" w:styleId="E69AD59365E6462B8EBAF23B8E3D88F9">
    <w:name w:val="E69AD59365E6462B8EBAF23B8E3D88F9"/>
  </w:style>
  <w:style w:type="paragraph" w:customStyle="1" w:styleId="DF2CEEDAC46F4A8799CE3FCC597492AE">
    <w:name w:val="DF2CEEDAC46F4A8799CE3FCC597492AE"/>
  </w:style>
  <w:style w:type="paragraph" w:customStyle="1" w:styleId="47BBFEE296364D3D92AD94217F1E8C46">
    <w:name w:val="47BBFEE296364D3D92AD94217F1E8C46"/>
  </w:style>
  <w:style w:type="paragraph" w:customStyle="1" w:styleId="216B4D5EFD4045FCAED169131BC70459">
    <w:name w:val="216B4D5EFD4045FCAED169131BC70459"/>
  </w:style>
  <w:style w:type="paragraph" w:customStyle="1" w:styleId="D9BBA6E53709497A866F6B1AFB2CD7C7">
    <w:name w:val="D9BBA6E53709497A866F6B1AFB2CD7C7"/>
  </w:style>
  <w:style w:type="paragraph" w:customStyle="1" w:styleId="B76B809570174BD0946CEAD71E9B9613">
    <w:name w:val="B76B809570174BD0946CEAD71E9B9613"/>
  </w:style>
  <w:style w:type="paragraph" w:customStyle="1" w:styleId="5457F01BFEF74DD8BA0CA354E7DD1DA0">
    <w:name w:val="5457F01BFEF74DD8BA0CA354E7DD1DA0"/>
  </w:style>
  <w:style w:type="paragraph" w:customStyle="1" w:styleId="B3C5CD8889284E3AB1FD2D1E9BC3721D">
    <w:name w:val="B3C5CD8889284E3AB1FD2D1E9BC3721D"/>
  </w:style>
  <w:style w:type="paragraph" w:customStyle="1" w:styleId="BA4B6DFFDDDC4165B057A8AD88D27347">
    <w:name w:val="BA4B6DFFDDDC4165B057A8AD88D27347"/>
  </w:style>
  <w:style w:type="paragraph" w:customStyle="1" w:styleId="730F9C92435C41E58B060C4A31F220B6">
    <w:name w:val="730F9C92435C41E58B060C4A31F220B6"/>
  </w:style>
  <w:style w:type="paragraph" w:customStyle="1" w:styleId="1324BB09DE58423EB09D2A5917D9F1F2">
    <w:name w:val="1324BB09DE58423EB09D2A5917D9F1F2"/>
  </w:style>
  <w:style w:type="paragraph" w:customStyle="1" w:styleId="ED3BF90887A246C990F4F3BBF06D801C">
    <w:name w:val="ED3BF90887A246C990F4F3BBF06D801C"/>
  </w:style>
  <w:style w:type="paragraph" w:customStyle="1" w:styleId="B4DB3BC0B0254936BF742AD0CA68D57A">
    <w:name w:val="B4DB3BC0B0254936BF742AD0CA68D57A"/>
  </w:style>
  <w:style w:type="paragraph" w:customStyle="1" w:styleId="45F345C2DA7E4DA58952B0A4DA935EFB">
    <w:name w:val="45F345C2DA7E4DA58952B0A4DA935EFB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szCs w:val="21"/>
      <w:lang w:val="en-US" w:eastAsia="ja-JP"/>
    </w:rPr>
  </w:style>
  <w:style w:type="paragraph" w:customStyle="1" w:styleId="CDF312BDC239417C91FA1D0AA590E726">
    <w:name w:val="CDF312BDC239417C91FA1D0AA590E726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000000" w:themeColor="text1"/>
      <w:sz w:val="30"/>
      <w:szCs w:val="30"/>
      <w:lang w:val="en-US" w:eastAsia="ja-JP"/>
    </w:rPr>
  </w:style>
  <w:style w:type="paragraph" w:customStyle="1" w:styleId="8CE602F01810442E9D3B36D4C46859D7">
    <w:name w:val="8CE602F01810442E9D3B36D4C46859D7"/>
  </w:style>
  <w:style w:type="paragraph" w:customStyle="1" w:styleId="CF198FF7AEF84A5EBDFE0DE2EC2B58FB">
    <w:name w:val="CF198FF7AEF84A5EBDFE0DE2EC2B58FB"/>
  </w:style>
  <w:style w:type="paragraph" w:customStyle="1" w:styleId="C6931646C71C4733A084BEB98BB253F2">
    <w:name w:val="C6931646C71C4733A084BEB98BB253F2"/>
  </w:style>
  <w:style w:type="paragraph" w:customStyle="1" w:styleId="3F8A6376A6F04B3DBFE50F3B2253DF45">
    <w:name w:val="3F8A6376A6F04B3DBFE50F3B2253DF45"/>
  </w:style>
  <w:style w:type="paragraph" w:customStyle="1" w:styleId="D8BCC3A65CE64640ACBA37214D0EA84F">
    <w:name w:val="D8BCC3A65CE64640ACBA37214D0EA84F"/>
  </w:style>
  <w:style w:type="paragraph" w:customStyle="1" w:styleId="E897F6F7B1F4454886C669E92509FADA">
    <w:name w:val="E897F6F7B1F4454886C669E92509FADA"/>
  </w:style>
  <w:style w:type="paragraph" w:customStyle="1" w:styleId="B4B99725999A4F3FB2234168AF053637">
    <w:name w:val="B4B99725999A4F3FB2234168AF053637"/>
  </w:style>
  <w:style w:type="paragraph" w:customStyle="1" w:styleId="CD2DD86FF8A746B0A80C9EB7FD8C8C71">
    <w:name w:val="CD2DD86FF8A746B0A80C9EB7FD8C8C71"/>
    <w:rsid w:val="00C150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6BD7A8-1A2A-45BA-BF2A-7FB8562935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7CD860-5794-4071-AC81-C1DA91960AF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B472B24-5D78-4DEB-8725-EDF5FACF92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0720A5-A701-454D-9593-62981AB0CE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Educational meeting minutes.dotx</Template>
  <TotalTime>0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2020-10-11T18:21:00Z</dcterms:created>
  <dcterms:modified xsi:type="dcterms:W3CDTF">2020-10-11T19:42:00Z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